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EB5E6" w14:textId="77777777" w:rsidR="008C503B" w:rsidRDefault="00BE4B14">
      <w:pPr>
        <w:pStyle w:val="Heading1"/>
      </w:pPr>
      <w:r>
        <w:t>Objective</w:t>
      </w:r>
    </w:p>
    <w:p w14:paraId="74B5214D" w14:textId="3566BBCB" w:rsidR="000A2C92" w:rsidRPr="000A2C92" w:rsidRDefault="006D0D97" w:rsidP="000A2C92">
      <w:pPr>
        <w:pStyle w:val="BodyText"/>
      </w:pPr>
      <w:r>
        <w:t xml:space="preserve">To </w:t>
      </w:r>
      <w:r w:rsidR="009477D6">
        <w:t>be on a team of inspired developers who are looking to design and create cutting edge web apps.</w:t>
      </w:r>
      <w:r w:rsidR="008E0536">
        <w:t xml:space="preserve"> </w:t>
      </w:r>
      <w:bookmarkStart w:id="0" w:name="_GoBack"/>
      <w:bookmarkEnd w:id="0"/>
    </w:p>
    <w:p w14:paraId="63CB84A0" w14:textId="77777777" w:rsidR="008C503B" w:rsidRDefault="00BE4B14">
      <w:pPr>
        <w:pStyle w:val="Heading1"/>
      </w:pPr>
      <w:r>
        <w:t>Experience</w:t>
      </w:r>
    </w:p>
    <w:p w14:paraId="11ABDF7F" w14:textId="0FD201AA" w:rsidR="008C503B" w:rsidRDefault="00F442FC">
      <w:pPr>
        <w:pStyle w:val="Heading2"/>
      </w:pPr>
      <w:sdt>
        <w:sdtPr>
          <w:id w:val="9459739"/>
          <w:placeholder>
            <w:docPart w:val="954F6076F6AED945BA5F13B92EE48A29"/>
          </w:placeholder>
        </w:sdtPr>
        <w:sdtContent>
          <w:r w:rsidR="00F024A7">
            <w:t>When Pigs Fly Pizzeria – Assistant General Manager, Bartender/Server</w:t>
          </w:r>
        </w:sdtContent>
      </w:sdt>
      <w:r w:rsidR="00BE4B14">
        <w:tab/>
      </w:r>
      <w:r w:rsidR="00F024A7">
        <w:t>02/17-08/17, 06/16-present</w:t>
      </w:r>
    </w:p>
    <w:sdt>
      <w:sdtPr>
        <w:id w:val="9459741"/>
        <w:placeholder>
          <w:docPart w:val="29F274991286C541BE22C2CF8C486F82"/>
        </w:placeholder>
      </w:sdtPr>
      <w:sdtContent>
        <w:p w14:paraId="4E55A8D2" w14:textId="21B06841" w:rsidR="00C41AFA" w:rsidRDefault="00C41AFA" w:rsidP="00C41AFA">
          <w:pPr>
            <w:pStyle w:val="ListBullet"/>
          </w:pPr>
          <w:r>
            <w:t>As the AGM I was in charge of scheduling, liquor/wine/supply orders, staffing and running the everyday operations including: cash drops, locking down the restaurant and ensuring customer satisfaction.</w:t>
          </w:r>
          <w:r w:rsidR="006D0D97">
            <w:t xml:space="preserve"> I was also the de-facto bar manager and crafted our cocktail list as well as made infused liquors for bar use.</w:t>
          </w:r>
        </w:p>
        <w:p w14:paraId="52F07B18" w14:textId="2AFE5F95" w:rsidR="008C503B" w:rsidRDefault="006D0D97" w:rsidP="006D0D97">
          <w:pPr>
            <w:pStyle w:val="ListBullet"/>
          </w:pPr>
          <w:r>
            <w:t>As a bartender/server I am in charge of cleaning, stocking and preparing for service as well as providing exceptional service and entertainment for guests.</w:t>
          </w:r>
        </w:p>
      </w:sdtContent>
    </w:sdt>
    <w:p w14:paraId="6EAF1A36" w14:textId="64F70582" w:rsidR="008C503B" w:rsidRDefault="00F442FC">
      <w:pPr>
        <w:pStyle w:val="Heading2"/>
      </w:pPr>
      <w:sdt>
        <w:sdtPr>
          <w:id w:val="9459744"/>
          <w:placeholder>
            <w:docPart w:val="4766689FEBC1DF479FDF3EA17C7F4C44"/>
          </w:placeholder>
        </w:sdtPr>
        <w:sdtContent>
          <w:r w:rsidR="00F024A7">
            <w:t>Ristorante Massimo - Server</w:t>
          </w:r>
        </w:sdtContent>
      </w:sdt>
      <w:r w:rsidR="00BE4B14">
        <w:tab/>
      </w:r>
      <w:r w:rsidR="009E6ABE">
        <w:t>08/17-05/</w:t>
      </w:r>
      <w:r w:rsidR="00F024A7">
        <w:t>18</w:t>
      </w:r>
    </w:p>
    <w:sdt>
      <w:sdtPr>
        <w:id w:val="9459797"/>
        <w:placeholder>
          <w:docPart w:val="97C1E4727A2A65479134DF5A0DF6516E"/>
        </w:placeholder>
      </w:sdtPr>
      <w:sdtContent>
        <w:p w14:paraId="15D9D1C8" w14:textId="77777777" w:rsidR="009E6ABE" w:rsidRDefault="006D0D97" w:rsidP="006D0D97">
          <w:pPr>
            <w:pStyle w:val="ListBullet"/>
          </w:pPr>
          <w:r>
            <w:t xml:space="preserve">As a server I was in charge of </w:t>
          </w:r>
          <w:r w:rsidR="009E6ABE">
            <w:t>demonstrating a vast knowledge of Italian food and wines and providing a top-notch experience for all customers.</w:t>
          </w:r>
        </w:p>
        <w:p w14:paraId="10DA2664" w14:textId="070FDF99" w:rsidR="009E6ABE" w:rsidRDefault="009E6ABE" w:rsidP="009E6ABE">
          <w:pPr>
            <w:pStyle w:val="Heading2"/>
          </w:pPr>
          <w:sdt>
            <w:sdtPr>
              <w:id w:val="64625278"/>
              <w:placeholder>
                <w:docPart w:val="CB17ED7CAEEFB94A878F943E1C2AD8EC"/>
              </w:placeholder>
            </w:sdtPr>
            <w:sdtContent>
              <w:r>
                <w:t>University of Richmond - Grader</w:t>
              </w:r>
            </w:sdtContent>
          </w:sdt>
          <w:r>
            <w:tab/>
          </w:r>
          <w:r>
            <w:t>08/13-12/13</w:t>
          </w:r>
        </w:p>
        <w:sdt>
          <w:sdtPr>
            <w:id w:val="-1491708592"/>
            <w:placeholder>
              <w:docPart w:val="BD4EC5C41DC23443B6789807EDA23CC3"/>
            </w:placeholder>
          </w:sdtPr>
          <w:sdtContent>
            <w:p w14:paraId="6B76E785" w14:textId="4EF1989F" w:rsidR="008C503B" w:rsidRDefault="00405F0B" w:rsidP="00405F0B">
              <w:pPr>
                <w:pStyle w:val="ListBullet"/>
              </w:pPr>
              <w:r>
                <w:t>I was responsible for grading the homework and exams for Professor Brannon McDaniels Logic courses</w:t>
              </w:r>
              <w:r w:rsidR="009E6ABE">
                <w:t>.</w:t>
              </w:r>
            </w:p>
          </w:sdtContent>
        </w:sdt>
      </w:sdtContent>
    </w:sdt>
    <w:p w14:paraId="4B9CCB48" w14:textId="77777777" w:rsidR="008C503B" w:rsidRDefault="00BE4B14">
      <w:pPr>
        <w:pStyle w:val="Heading1"/>
      </w:pPr>
      <w:r>
        <w:t>Education</w:t>
      </w:r>
    </w:p>
    <w:p w14:paraId="592F6DA2" w14:textId="6DDEB7FC" w:rsidR="008C503B" w:rsidRDefault="00F442FC">
      <w:pPr>
        <w:pStyle w:val="Heading2"/>
      </w:pPr>
      <w:sdt>
        <w:sdtPr>
          <w:id w:val="9459748"/>
          <w:placeholder>
            <w:docPart w:val="89CE3B0F5E05EE428BB2570100EDB143"/>
          </w:placeholder>
        </w:sdtPr>
        <w:sdtContent>
          <w:r>
            <w:t>University of New Hampshire Coding Bootcamp</w:t>
          </w:r>
        </w:sdtContent>
      </w:sdt>
      <w:r w:rsidR="00BE4B14">
        <w:tab/>
      </w:r>
      <w:r w:rsidR="00B3624E">
        <w:t>02/18-08</w:t>
      </w:r>
      <w:r>
        <w:t>/18</w:t>
      </w:r>
    </w:p>
    <w:sdt>
      <w:sdtPr>
        <w:id w:val="9459749"/>
        <w:placeholder>
          <w:docPart w:val="1CDF391B681CA64BB5EB38AA8DCA02D2"/>
        </w:placeholder>
      </w:sdtPr>
      <w:sdtContent>
        <w:p w14:paraId="0B8DCFF3" w14:textId="22464552" w:rsidR="008C503B" w:rsidRDefault="008D5C37">
          <w:pPr>
            <w:pStyle w:val="BodyText"/>
          </w:pPr>
          <w:r>
            <w:t>This certified me as a full-stack web developer</w:t>
          </w:r>
          <w:r w:rsidR="00B3624E">
            <w:t>.</w:t>
          </w:r>
        </w:p>
      </w:sdtContent>
    </w:sdt>
    <w:p w14:paraId="5A6F4690" w14:textId="5AC9FE2B" w:rsidR="008C503B" w:rsidRDefault="00F442FC">
      <w:pPr>
        <w:pStyle w:val="Heading2"/>
      </w:pPr>
      <w:sdt>
        <w:sdtPr>
          <w:id w:val="9459752"/>
          <w:placeholder>
            <w:docPart w:val="B5E56E23DCEC5C4DA80C86B4F5A7073E"/>
          </w:placeholder>
        </w:sdtPr>
        <w:sdtContent>
          <w:r w:rsidR="00F024A7">
            <w:t>University of Richmond</w:t>
          </w:r>
        </w:sdtContent>
      </w:sdt>
      <w:r w:rsidR="00BE4B14">
        <w:tab/>
      </w:r>
      <w:r w:rsidR="00F024A7">
        <w:t>08/10-12/14</w:t>
      </w:r>
    </w:p>
    <w:sdt>
      <w:sdtPr>
        <w:id w:val="9459753"/>
        <w:placeholder>
          <w:docPart w:val="850BE1F8D40997429D5CDECD07B7190D"/>
        </w:placeholder>
      </w:sdtPr>
      <w:sdtContent>
        <w:p w14:paraId="79F2DF5F" w14:textId="12CD3FC9" w:rsidR="008C503B" w:rsidRDefault="00F024A7">
          <w:pPr>
            <w:pStyle w:val="BodyText"/>
          </w:pPr>
          <w:r>
            <w:t>I graduated with a Bachel</w:t>
          </w:r>
          <w:r w:rsidR="009E6ABE">
            <w:t>ors degree in Cognitive Science.</w:t>
          </w:r>
        </w:p>
      </w:sdtContent>
    </w:sdt>
    <w:p w14:paraId="75703047" w14:textId="77777777" w:rsidR="008C503B" w:rsidRDefault="00BE4B14">
      <w:pPr>
        <w:pStyle w:val="Heading1"/>
      </w:pPr>
      <w:r>
        <w:t>Skills</w:t>
      </w:r>
    </w:p>
    <w:sdt>
      <w:sdtPr>
        <w:id w:val="9459754"/>
        <w:placeholder>
          <w:docPart w:val="B31B0DD420E31C4784E31B170D24009D"/>
        </w:placeholder>
      </w:sdtPr>
      <w:sdtContent>
        <w:p w14:paraId="3C0E6109" w14:textId="5876F207" w:rsidR="00F024A7" w:rsidRDefault="00F024A7">
          <w:pPr>
            <w:pStyle w:val="BodyText"/>
          </w:pPr>
          <w:r>
            <w:t>Technical: HTML5, CSS, JavaScript, JQuery, Bootstrap, Node, MongoDB, Mongoose, Express, React, Firebas</w:t>
          </w:r>
          <w:r w:rsidR="00405F0B">
            <w:t>e, Socket.io, Handlebars, MySQL and</w:t>
          </w:r>
          <w:r>
            <w:t xml:space="preserve"> Sequelize</w:t>
          </w:r>
          <w:r w:rsidR="00405F0B">
            <w:t>.</w:t>
          </w:r>
        </w:p>
        <w:p w14:paraId="6BF8FBDE" w14:textId="28494DC7" w:rsidR="008C503B" w:rsidRDefault="00F024A7">
          <w:pPr>
            <w:pStyle w:val="BodyText"/>
          </w:pPr>
          <w:r>
            <w:t xml:space="preserve">Personal: I am very thoughtful, logical and patient. I work well with others </w:t>
          </w:r>
          <w:r w:rsidR="00C41AFA">
            <w:t>and always put the team first.</w:t>
          </w:r>
          <w:r w:rsidR="009E6ABE">
            <w:t xml:space="preserve"> </w:t>
          </w:r>
        </w:p>
      </w:sdtContent>
    </w:sdt>
    <w:p w14:paraId="49E35907" w14:textId="77777777" w:rsidR="008C503B" w:rsidRDefault="008C503B"/>
    <w:sectPr w:rsidR="008C503B" w:rsidSect="008C503B">
      <w:headerReference w:type="default" r:id="rId8"/>
      <w:headerReference w:type="firs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D94B1" w14:textId="77777777" w:rsidR="006D0D97" w:rsidRDefault="006D0D97">
      <w:pPr>
        <w:spacing w:line="240" w:lineRule="auto"/>
      </w:pPr>
      <w:r>
        <w:separator/>
      </w:r>
    </w:p>
  </w:endnote>
  <w:endnote w:type="continuationSeparator" w:id="0">
    <w:p w14:paraId="76A96D2A" w14:textId="77777777" w:rsidR="006D0D97" w:rsidRDefault="006D0D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DB323E" w14:textId="77777777" w:rsidR="006D0D97" w:rsidRDefault="006D0D97">
      <w:pPr>
        <w:spacing w:line="240" w:lineRule="auto"/>
      </w:pPr>
      <w:r>
        <w:separator/>
      </w:r>
    </w:p>
  </w:footnote>
  <w:footnote w:type="continuationSeparator" w:id="0">
    <w:p w14:paraId="005D102A" w14:textId="77777777" w:rsidR="006D0D97" w:rsidRDefault="006D0D9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799C6" w14:textId="77777777" w:rsidR="006D0D97" w:rsidRDefault="006D0D97">
    <w:pPr>
      <w:pStyle w:val="Header"/>
    </w:pPr>
    <w:r>
      <w:t xml:space="preserve">Page </w:t>
    </w:r>
    <w:r>
      <w:fldChar w:fldCharType="begin"/>
    </w:r>
    <w:r>
      <w:instrText xml:space="preserve"> page </w:instrText>
    </w:r>
    <w:r>
      <w:fldChar w:fldCharType="separate"/>
    </w:r>
    <w:r>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0B646" w14:textId="77777777" w:rsidR="006D0D97" w:rsidRDefault="006D0D97">
    <w:pPr>
      <w:pStyle w:val="Title"/>
    </w:pPr>
    <w:r>
      <w:fldChar w:fldCharType="begin"/>
    </w:r>
    <w:r>
      <w:instrText xml:space="preserve"> PLACEHOLDER </w:instrText>
    </w:r>
    <w:r>
      <w:fldChar w:fldCharType="begin"/>
    </w:r>
    <w:r>
      <w:instrText xml:space="preserve"> IF </w:instrText>
    </w:r>
    <w:fldSimple w:instr=" USERNAME ">
      <w:r>
        <w:rPr>
          <w:noProof/>
        </w:rPr>
        <w:instrText>Corey Decato</w:instrText>
      </w:r>
    </w:fldSimple>
    <w:r>
      <w:instrText xml:space="preserve">="" "[Your Name]" </w:instrText>
    </w:r>
    <w:fldSimple w:instr=" USERNAME ">
      <w:r>
        <w:rPr>
          <w:noProof/>
        </w:rPr>
        <w:instrText>Corey Decato</w:instrText>
      </w:r>
    </w:fldSimple>
    <w:r>
      <w:fldChar w:fldCharType="separate"/>
    </w:r>
    <w:r>
      <w:rPr>
        <w:noProof/>
      </w:rPr>
      <w:instrText>Corey Decato</w:instrText>
    </w:r>
    <w:r>
      <w:fldChar w:fldCharType="end"/>
    </w:r>
    <w:r>
      <w:instrText xml:space="preserve"> \* MERGEFORMAT</w:instrText>
    </w:r>
    <w:r>
      <w:fldChar w:fldCharType="separate"/>
    </w:r>
    <w:r w:rsidR="008E0536">
      <w:t xml:space="preserve">Corey </w:t>
    </w:r>
    <w:r w:rsidR="008E0536">
      <w:rPr>
        <w:noProof/>
      </w:rPr>
      <w:t>Decato</w:t>
    </w:r>
    <w:r>
      <w:fldChar w:fldCharType="end"/>
    </w:r>
  </w:p>
  <w:p w14:paraId="7C8D6C59" w14:textId="77777777" w:rsidR="006D0D97" w:rsidRDefault="006D0D97">
    <w:pPr>
      <w:pStyle w:val="ContactDetails"/>
    </w:pPr>
    <w:r>
      <w:t>36 Madison Street, Portsmouth, NH, 03801</w:t>
    </w:r>
    <w:r>
      <w:br/>
      <w:t>Cell: 207-641-7496   Email: Corey.Decato@gmail.com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A2C92"/>
    <w:rsid w:val="000A2C92"/>
    <w:rsid w:val="00146310"/>
    <w:rsid w:val="001A3DF0"/>
    <w:rsid w:val="002202E6"/>
    <w:rsid w:val="00361852"/>
    <w:rsid w:val="00367617"/>
    <w:rsid w:val="00405F0B"/>
    <w:rsid w:val="00635811"/>
    <w:rsid w:val="006D0D97"/>
    <w:rsid w:val="008C503B"/>
    <w:rsid w:val="008D5C37"/>
    <w:rsid w:val="008E0536"/>
    <w:rsid w:val="008E0DDF"/>
    <w:rsid w:val="009448D8"/>
    <w:rsid w:val="009477D6"/>
    <w:rsid w:val="00995EAB"/>
    <w:rsid w:val="009E6ABE"/>
    <w:rsid w:val="00B3624E"/>
    <w:rsid w:val="00BE4B14"/>
    <w:rsid w:val="00C41AFA"/>
    <w:rsid w:val="00F024A7"/>
    <w:rsid w:val="00F442FC"/>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C0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paragraph" w:customStyle="1" w:styleId="1CDF391B681CA64BB5EB38AA8DCA02D2">
    <w:name w:val="1CDF391B681CA64BB5EB38AA8DCA02D2"/>
    <w:rsid w:val="006D0D97"/>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paragraph" w:customStyle="1" w:styleId="1CDF391B681CA64BB5EB38AA8DCA02D2">
    <w:name w:val="1CDF391B681CA64BB5EB38AA8DCA02D2"/>
    <w:rsid w:val="006D0D97"/>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54F6076F6AED945BA5F13B92EE48A29"/>
        <w:category>
          <w:name w:val="General"/>
          <w:gallery w:val="placeholder"/>
        </w:category>
        <w:types>
          <w:type w:val="bbPlcHdr"/>
        </w:types>
        <w:behaviors>
          <w:behavior w:val="content"/>
        </w:behaviors>
        <w:guid w:val="{E5D1484D-DCA5-5B42-95A7-4365EAAD2A87}"/>
      </w:docPartPr>
      <w:docPartBody>
        <w:p w:rsidR="00370E86" w:rsidRDefault="00370E86">
          <w:pPr>
            <w:pStyle w:val="954F6076F6AED945BA5F13B92EE48A29"/>
          </w:pPr>
          <w:r>
            <w:t>Lorem ipsum dolor</w:t>
          </w:r>
        </w:p>
      </w:docPartBody>
    </w:docPart>
    <w:docPart>
      <w:docPartPr>
        <w:name w:val="29F274991286C541BE22C2CF8C486F82"/>
        <w:category>
          <w:name w:val="General"/>
          <w:gallery w:val="placeholder"/>
        </w:category>
        <w:types>
          <w:type w:val="bbPlcHdr"/>
        </w:types>
        <w:behaviors>
          <w:behavior w:val="content"/>
        </w:behaviors>
        <w:guid w:val="{5217AD32-947B-9740-A464-345D83D6DF54}"/>
      </w:docPartPr>
      <w:docPartBody>
        <w:p w:rsidR="00370E86" w:rsidRDefault="00370E86">
          <w:pPr>
            <w:pStyle w:val="ListBullet"/>
          </w:pPr>
          <w:r>
            <w:t>Etiam cursus suscipit enim. Nulla facilisi. Integer eleifend diam eu diam. Donec dapibus enim sollicitudin nulla. Nam hendrerit. Nunc id nisi. Curabitur sed neque. Pellentesque placerat consequat pede.</w:t>
          </w:r>
        </w:p>
        <w:p w:rsidR="00370E86" w:rsidRDefault="00370E86">
          <w:pPr>
            <w:pStyle w:val="ListBullet"/>
          </w:pPr>
          <w:r>
            <w:t>Nullam dapibus elementum metus. Aenean libero sem, commodo euismod, imperdiet et, molestie vel, neque. Duis nec sapien eu pede consectetuer placerat.</w:t>
          </w:r>
        </w:p>
        <w:p w:rsidR="00370E86" w:rsidRDefault="00370E86">
          <w:pPr>
            <w:pStyle w:val="29F274991286C541BE22C2CF8C486F82"/>
          </w:pPr>
          <w:r>
            <w:t>Pellentesque interdum, tellus non consectetuer mattis, lectus eros volutpat nunc, auctor nonummy nulla lectus nec tellus. Aliquam hendrerit lorem vulputate turpis.</w:t>
          </w:r>
        </w:p>
      </w:docPartBody>
    </w:docPart>
    <w:docPart>
      <w:docPartPr>
        <w:name w:val="4766689FEBC1DF479FDF3EA17C7F4C44"/>
        <w:category>
          <w:name w:val="General"/>
          <w:gallery w:val="placeholder"/>
        </w:category>
        <w:types>
          <w:type w:val="bbPlcHdr"/>
        </w:types>
        <w:behaviors>
          <w:behavior w:val="content"/>
        </w:behaviors>
        <w:guid w:val="{4E769279-2C6F-5C4A-8143-05A7E4A201E8}"/>
      </w:docPartPr>
      <w:docPartBody>
        <w:p w:rsidR="00370E86" w:rsidRDefault="00370E86">
          <w:pPr>
            <w:pStyle w:val="4766689FEBC1DF479FDF3EA17C7F4C44"/>
          </w:pPr>
          <w:r>
            <w:t>Lorem ipsum dolor</w:t>
          </w:r>
        </w:p>
      </w:docPartBody>
    </w:docPart>
    <w:docPart>
      <w:docPartPr>
        <w:name w:val="97C1E4727A2A65479134DF5A0DF6516E"/>
        <w:category>
          <w:name w:val="General"/>
          <w:gallery w:val="placeholder"/>
        </w:category>
        <w:types>
          <w:type w:val="bbPlcHdr"/>
        </w:types>
        <w:behaviors>
          <w:behavior w:val="content"/>
        </w:behaviors>
        <w:guid w:val="{B6160E19-0A3F-5F44-9713-0EFC8D00B828}"/>
      </w:docPartPr>
      <w:docPartBody>
        <w:p w:rsidR="00370E86" w:rsidRDefault="00370E86">
          <w:pPr>
            <w:pStyle w:val="ListBullet"/>
          </w:pPr>
          <w:r>
            <w:t>Etiam cursus suscipit enim. Nulla facilisi. Integer eleifend diam eu diam. Donec dapibus enim sollicitudin nulla. Nam hendrerit. Nunc id nisi. Curabitur sed neque. Pellentesque placerat consequat pede.</w:t>
          </w:r>
        </w:p>
        <w:p w:rsidR="00370E86" w:rsidRDefault="00370E86">
          <w:pPr>
            <w:pStyle w:val="ListBullet"/>
          </w:pPr>
          <w:r>
            <w:t>Nullam dapibus elementum metus. Aenean libero sem, commodo euismod, imperdiet et, molestie vel, neque. Duis nec sapien eu pede consectetuer placerat.</w:t>
          </w:r>
        </w:p>
        <w:p w:rsidR="00370E86" w:rsidRDefault="00370E86">
          <w:pPr>
            <w:pStyle w:val="97C1E4727A2A65479134DF5A0DF6516E"/>
          </w:pPr>
          <w:r>
            <w:t>Pellentesque interdum, tellus non consectetuer mattis, lectus eros volutpat nunc, auctor nonummy nulla lectus nec tellus. Aliquam hendrerit lorem vulputate turpis.</w:t>
          </w:r>
        </w:p>
      </w:docPartBody>
    </w:docPart>
    <w:docPart>
      <w:docPartPr>
        <w:name w:val="89CE3B0F5E05EE428BB2570100EDB143"/>
        <w:category>
          <w:name w:val="General"/>
          <w:gallery w:val="placeholder"/>
        </w:category>
        <w:types>
          <w:type w:val="bbPlcHdr"/>
        </w:types>
        <w:behaviors>
          <w:behavior w:val="content"/>
        </w:behaviors>
        <w:guid w:val="{DA4AC2AC-647C-3741-A107-7E736F92797B}"/>
      </w:docPartPr>
      <w:docPartBody>
        <w:p w:rsidR="00370E86" w:rsidRDefault="00370E86">
          <w:pPr>
            <w:pStyle w:val="89CE3B0F5E05EE428BB2570100EDB143"/>
          </w:pPr>
          <w:r>
            <w:t>Aliquam dapibus.</w:t>
          </w:r>
        </w:p>
      </w:docPartBody>
    </w:docPart>
    <w:docPart>
      <w:docPartPr>
        <w:name w:val="1CDF391B681CA64BB5EB38AA8DCA02D2"/>
        <w:category>
          <w:name w:val="General"/>
          <w:gallery w:val="placeholder"/>
        </w:category>
        <w:types>
          <w:type w:val="bbPlcHdr"/>
        </w:types>
        <w:behaviors>
          <w:behavior w:val="content"/>
        </w:behaviors>
        <w:guid w:val="{AE536AE7-9583-304D-89AB-26CD6B0708E5}"/>
      </w:docPartPr>
      <w:docPartBody>
        <w:p w:rsidR="00370E86" w:rsidRDefault="00370E86">
          <w:pPr>
            <w:pStyle w:val="1CDF391B681CA64BB5EB38AA8DCA02D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5E56E23DCEC5C4DA80C86B4F5A7073E"/>
        <w:category>
          <w:name w:val="General"/>
          <w:gallery w:val="placeholder"/>
        </w:category>
        <w:types>
          <w:type w:val="bbPlcHdr"/>
        </w:types>
        <w:behaviors>
          <w:behavior w:val="content"/>
        </w:behaviors>
        <w:guid w:val="{A2900554-FE08-BC49-A176-C00E198068F8}"/>
      </w:docPartPr>
      <w:docPartBody>
        <w:p w:rsidR="00370E86" w:rsidRDefault="00370E86">
          <w:pPr>
            <w:pStyle w:val="B5E56E23DCEC5C4DA80C86B4F5A7073E"/>
          </w:pPr>
          <w:r>
            <w:t>Aliquam dapibus.</w:t>
          </w:r>
        </w:p>
      </w:docPartBody>
    </w:docPart>
    <w:docPart>
      <w:docPartPr>
        <w:name w:val="850BE1F8D40997429D5CDECD07B7190D"/>
        <w:category>
          <w:name w:val="General"/>
          <w:gallery w:val="placeholder"/>
        </w:category>
        <w:types>
          <w:type w:val="bbPlcHdr"/>
        </w:types>
        <w:behaviors>
          <w:behavior w:val="content"/>
        </w:behaviors>
        <w:guid w:val="{B77654C2-C22D-FB4B-A729-8B89EB7DA122}"/>
      </w:docPartPr>
      <w:docPartBody>
        <w:p w:rsidR="00370E86" w:rsidRDefault="00370E86">
          <w:pPr>
            <w:pStyle w:val="850BE1F8D40997429D5CDECD07B7190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31B0DD420E31C4784E31B170D24009D"/>
        <w:category>
          <w:name w:val="General"/>
          <w:gallery w:val="placeholder"/>
        </w:category>
        <w:types>
          <w:type w:val="bbPlcHdr"/>
        </w:types>
        <w:behaviors>
          <w:behavior w:val="content"/>
        </w:behaviors>
        <w:guid w:val="{18E32253-4F0B-004E-8D3B-0285360447FC}"/>
      </w:docPartPr>
      <w:docPartBody>
        <w:p w:rsidR="00370E86" w:rsidRDefault="00370E86">
          <w:pPr>
            <w:pStyle w:val="B31B0DD420E31C4784E31B170D24009D"/>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CB17ED7CAEEFB94A878F943E1C2AD8EC"/>
        <w:category>
          <w:name w:val="General"/>
          <w:gallery w:val="placeholder"/>
        </w:category>
        <w:types>
          <w:type w:val="bbPlcHdr"/>
        </w:types>
        <w:behaviors>
          <w:behavior w:val="content"/>
        </w:behaviors>
        <w:guid w:val="{CE7EBB6D-F254-154F-8702-AFD63A023A84}"/>
      </w:docPartPr>
      <w:docPartBody>
        <w:p w:rsidR="00000000" w:rsidRDefault="00370E86" w:rsidP="00370E86">
          <w:pPr>
            <w:pStyle w:val="CB17ED7CAEEFB94A878F943E1C2AD8EC"/>
          </w:pPr>
          <w:r>
            <w:t>Lorem ipsum dolor</w:t>
          </w:r>
        </w:p>
      </w:docPartBody>
    </w:docPart>
    <w:docPart>
      <w:docPartPr>
        <w:name w:val="BD4EC5C41DC23443B6789807EDA23CC3"/>
        <w:category>
          <w:name w:val="General"/>
          <w:gallery w:val="placeholder"/>
        </w:category>
        <w:types>
          <w:type w:val="bbPlcHdr"/>
        </w:types>
        <w:behaviors>
          <w:behavior w:val="content"/>
        </w:behaviors>
        <w:guid w:val="{424416AD-D572-8046-B7E5-19657D0AA824}"/>
      </w:docPartPr>
      <w:docPartBody>
        <w:p w:rsidR="00370E86" w:rsidRDefault="00370E86">
          <w:pPr>
            <w:pStyle w:val="ListBullet"/>
          </w:pPr>
          <w:r>
            <w:t>Etiam cursus suscipit enim. Nulla facilisi. Integer eleifend diam eu diam. Donec dapibus enim sollicitudin nulla. Nam hendrerit. Nunc id nisi. Curabitur sed neque. Pellentesque placerat consequat pede.</w:t>
          </w:r>
        </w:p>
        <w:p w:rsidR="00370E86" w:rsidRDefault="00370E86">
          <w:pPr>
            <w:pStyle w:val="ListBullet"/>
          </w:pPr>
          <w:r>
            <w:t>Nullam dapibus elementum metus. Aenean libero sem, commodo euismod, imperdiet et, molestie vel, neque. Duis nec sapien eu pede consectetuer placerat.</w:t>
          </w:r>
        </w:p>
        <w:p w:rsidR="00000000" w:rsidRDefault="00370E86" w:rsidP="00370E86">
          <w:pPr>
            <w:pStyle w:val="BD4EC5C41DC23443B6789807EDA23CC3"/>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E86"/>
    <w:rsid w:val="00370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8AD91FB4E8F20D4BA06E03B6888BC64F">
    <w:name w:val="8AD91FB4E8F20D4BA06E03B6888BC64F"/>
  </w:style>
  <w:style w:type="paragraph" w:customStyle="1" w:styleId="954F6076F6AED945BA5F13B92EE48A29">
    <w:name w:val="954F6076F6AED945BA5F13B92EE48A29"/>
  </w:style>
  <w:style w:type="paragraph" w:styleId="ListBullet">
    <w:name w:val="List Bullet"/>
    <w:basedOn w:val="Normal"/>
    <w:rsid w:val="00370E86"/>
    <w:pPr>
      <w:numPr>
        <w:numId w:val="1"/>
      </w:numPr>
      <w:spacing w:after="120" w:line="276" w:lineRule="auto"/>
    </w:pPr>
    <w:rPr>
      <w:rFonts w:eastAsiaTheme="minorHAnsi"/>
      <w:sz w:val="20"/>
      <w:szCs w:val="22"/>
      <w:lang w:eastAsia="en-US"/>
    </w:rPr>
  </w:style>
  <w:style w:type="paragraph" w:customStyle="1" w:styleId="29F274991286C541BE22C2CF8C486F82">
    <w:name w:val="29F274991286C541BE22C2CF8C486F82"/>
  </w:style>
  <w:style w:type="paragraph" w:customStyle="1" w:styleId="4766689FEBC1DF479FDF3EA17C7F4C44">
    <w:name w:val="4766689FEBC1DF479FDF3EA17C7F4C44"/>
  </w:style>
  <w:style w:type="paragraph" w:customStyle="1" w:styleId="97C1E4727A2A65479134DF5A0DF6516E">
    <w:name w:val="97C1E4727A2A65479134DF5A0DF6516E"/>
  </w:style>
  <w:style w:type="paragraph" w:customStyle="1" w:styleId="89CE3B0F5E05EE428BB2570100EDB143">
    <w:name w:val="89CE3B0F5E05EE428BB2570100EDB143"/>
  </w:style>
  <w:style w:type="paragraph" w:customStyle="1" w:styleId="1CDF391B681CA64BB5EB38AA8DCA02D2">
    <w:name w:val="1CDF391B681CA64BB5EB38AA8DCA02D2"/>
  </w:style>
  <w:style w:type="paragraph" w:customStyle="1" w:styleId="B5E56E23DCEC5C4DA80C86B4F5A7073E">
    <w:name w:val="B5E56E23DCEC5C4DA80C86B4F5A7073E"/>
  </w:style>
  <w:style w:type="paragraph" w:customStyle="1" w:styleId="850BE1F8D40997429D5CDECD07B7190D">
    <w:name w:val="850BE1F8D40997429D5CDECD07B7190D"/>
  </w:style>
  <w:style w:type="paragraph" w:customStyle="1" w:styleId="B31B0DD420E31C4784E31B170D24009D">
    <w:name w:val="B31B0DD420E31C4784E31B170D24009D"/>
  </w:style>
  <w:style w:type="paragraph" w:customStyle="1" w:styleId="CB17ED7CAEEFB94A878F943E1C2AD8EC">
    <w:name w:val="CB17ED7CAEEFB94A878F943E1C2AD8EC"/>
    <w:rsid w:val="00370E86"/>
  </w:style>
  <w:style w:type="paragraph" w:customStyle="1" w:styleId="BD4EC5C41DC23443B6789807EDA23CC3">
    <w:name w:val="BD4EC5C41DC23443B6789807EDA23CC3"/>
    <w:rsid w:val="00370E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8AD91FB4E8F20D4BA06E03B6888BC64F">
    <w:name w:val="8AD91FB4E8F20D4BA06E03B6888BC64F"/>
  </w:style>
  <w:style w:type="paragraph" w:customStyle="1" w:styleId="954F6076F6AED945BA5F13B92EE48A29">
    <w:name w:val="954F6076F6AED945BA5F13B92EE48A29"/>
  </w:style>
  <w:style w:type="paragraph" w:styleId="ListBullet">
    <w:name w:val="List Bullet"/>
    <w:basedOn w:val="Normal"/>
    <w:rsid w:val="00370E86"/>
    <w:pPr>
      <w:numPr>
        <w:numId w:val="1"/>
      </w:numPr>
      <w:spacing w:after="120" w:line="276" w:lineRule="auto"/>
    </w:pPr>
    <w:rPr>
      <w:rFonts w:eastAsiaTheme="minorHAnsi"/>
      <w:sz w:val="20"/>
      <w:szCs w:val="22"/>
      <w:lang w:eastAsia="en-US"/>
    </w:rPr>
  </w:style>
  <w:style w:type="paragraph" w:customStyle="1" w:styleId="29F274991286C541BE22C2CF8C486F82">
    <w:name w:val="29F274991286C541BE22C2CF8C486F82"/>
  </w:style>
  <w:style w:type="paragraph" w:customStyle="1" w:styleId="4766689FEBC1DF479FDF3EA17C7F4C44">
    <w:name w:val="4766689FEBC1DF479FDF3EA17C7F4C44"/>
  </w:style>
  <w:style w:type="paragraph" w:customStyle="1" w:styleId="97C1E4727A2A65479134DF5A0DF6516E">
    <w:name w:val="97C1E4727A2A65479134DF5A0DF6516E"/>
  </w:style>
  <w:style w:type="paragraph" w:customStyle="1" w:styleId="89CE3B0F5E05EE428BB2570100EDB143">
    <w:name w:val="89CE3B0F5E05EE428BB2570100EDB143"/>
  </w:style>
  <w:style w:type="paragraph" w:customStyle="1" w:styleId="1CDF391B681CA64BB5EB38AA8DCA02D2">
    <w:name w:val="1CDF391B681CA64BB5EB38AA8DCA02D2"/>
  </w:style>
  <w:style w:type="paragraph" w:customStyle="1" w:styleId="B5E56E23DCEC5C4DA80C86B4F5A7073E">
    <w:name w:val="B5E56E23DCEC5C4DA80C86B4F5A7073E"/>
  </w:style>
  <w:style w:type="paragraph" w:customStyle="1" w:styleId="850BE1F8D40997429D5CDECD07B7190D">
    <w:name w:val="850BE1F8D40997429D5CDECD07B7190D"/>
  </w:style>
  <w:style w:type="paragraph" w:customStyle="1" w:styleId="B31B0DD420E31C4784E31B170D24009D">
    <w:name w:val="B31B0DD420E31C4784E31B170D24009D"/>
  </w:style>
  <w:style w:type="paragraph" w:customStyle="1" w:styleId="CB17ED7CAEEFB94A878F943E1C2AD8EC">
    <w:name w:val="CB17ED7CAEEFB94A878F943E1C2AD8EC"/>
    <w:rsid w:val="00370E86"/>
  </w:style>
  <w:style w:type="paragraph" w:customStyle="1" w:styleId="BD4EC5C41DC23443B6789807EDA23CC3">
    <w:name w:val="BD4EC5C41DC23443B6789807EDA23CC3"/>
    <w:rsid w:val="00370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68</TotalTime>
  <Pages>1</Pages>
  <Words>225</Words>
  <Characters>1284</Characters>
  <Application>Microsoft Macintosh Word</Application>
  <DocSecurity>0</DocSecurity>
  <Lines>10</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1506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Decato</dc:creator>
  <cp:keywords/>
  <dc:description/>
  <cp:lastModifiedBy>Corey Decato</cp:lastModifiedBy>
  <cp:revision>7</cp:revision>
  <dcterms:created xsi:type="dcterms:W3CDTF">2018-06-14T16:52:00Z</dcterms:created>
  <dcterms:modified xsi:type="dcterms:W3CDTF">2018-08-19T17:16:00Z</dcterms:modified>
  <cp:category/>
</cp:coreProperties>
</file>